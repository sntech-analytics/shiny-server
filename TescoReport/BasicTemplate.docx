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rPr>
          <w:rFonts w:ascii="Liberation Sans" w:hAnsi="Liberation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6</TotalTime>
  <Application>LibreOffice/7.0.5.2$Linux_X86_64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2021-05-10T18:01:31Z</dcterms:created>
  <dc:creator/>
  <dc:description/>
  <dc:language>en-US</dc:language>
  <cp:lastModifiedBy/>
  <dcterms:modified xsi:type="dcterms:W3CDTF">2021-05-10T18:21:54Z</dcterms:modified>
  <cp:revision>4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